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CF02A" w14:textId="77777777" w:rsidR="0000730F" w:rsidRDefault="006B17C3">
      <w:pPr>
        <w:jc w:val="center"/>
        <w:rPr>
          <w:sz w:val="36"/>
          <w:szCs w:val="36"/>
        </w:rPr>
      </w:pPr>
      <w:r>
        <w:rPr>
          <w:sz w:val="36"/>
          <w:szCs w:val="36"/>
        </w:rPr>
        <w:t xml:space="preserve">Test plan </w:t>
      </w:r>
      <w:r w:rsidR="0000730F" w:rsidRPr="0000730F">
        <w:rPr>
          <w:sz w:val="36"/>
          <w:szCs w:val="36"/>
        </w:rPr>
        <w:t xml:space="preserve">Robin Assistant </w:t>
      </w:r>
    </w:p>
    <w:p w14:paraId="78A35808" w14:textId="1F1CBB47" w:rsidR="00692762" w:rsidRDefault="0000730F">
      <w:pPr>
        <w:jc w:val="center"/>
        <w:rPr>
          <w:sz w:val="36"/>
          <w:szCs w:val="36"/>
        </w:rPr>
      </w:pPr>
      <w:r>
        <w:rPr>
          <w:sz w:val="36"/>
          <w:szCs w:val="36"/>
        </w:rPr>
        <w:t>Dashboard test</w:t>
      </w:r>
    </w:p>
    <w:p w14:paraId="2D7521F8" w14:textId="77777777" w:rsidR="00692762" w:rsidRDefault="00692762">
      <w:pPr>
        <w:jc w:val="center"/>
        <w:rPr>
          <w:sz w:val="44"/>
          <w:szCs w:val="44"/>
        </w:rPr>
      </w:pPr>
    </w:p>
    <w:p w14:paraId="01A4F2B3" w14:textId="77777777" w:rsidR="00692762" w:rsidRDefault="006B17C3">
      <w:pPr>
        <w:pStyle w:val="Kop1"/>
      </w:pPr>
      <w:r>
        <w:t>Doel</w:t>
      </w:r>
    </w:p>
    <w:p w14:paraId="2FFF7B12" w14:textId="77777777" w:rsidR="00692762" w:rsidRDefault="00692762"/>
    <w:p w14:paraId="7721244C" w14:textId="395B3507" w:rsidR="00692762" w:rsidRDefault="00CB17BE">
      <w:pPr>
        <w:ind w:left="705"/>
      </w:pPr>
      <w:r>
        <w:t>Testen of alles in het prototype van het dashboard werkt zoals het hoort te werken. Hierbij moeten ook alle knoppen en andere dingen naar de goeie pagina’s linken.</w:t>
      </w:r>
    </w:p>
    <w:p w14:paraId="4D7A7D3E" w14:textId="77777777" w:rsidR="00692762" w:rsidRDefault="00692762">
      <w:pPr>
        <w:ind w:left="705"/>
      </w:pPr>
    </w:p>
    <w:p w14:paraId="6F239EE5" w14:textId="77777777" w:rsidR="00692762" w:rsidRDefault="006B17C3">
      <w:pPr>
        <w:pStyle w:val="Kop1"/>
      </w:pPr>
      <w:r>
        <w:t>Opdracht / opdracht gever</w:t>
      </w:r>
    </w:p>
    <w:p w14:paraId="44939C32" w14:textId="77777777" w:rsidR="00692762" w:rsidRDefault="00692762"/>
    <w:p w14:paraId="6DDBFE4E" w14:textId="4FA16829" w:rsidR="00692762" w:rsidRDefault="00CB17BE">
      <w:pPr>
        <w:ind w:left="705"/>
      </w:pPr>
      <w:r>
        <w:t xml:space="preserve">Onze opdracht geven is Milos vanuit school. De opdracht was om een prototype van een app, site en dashboard te maken. De bedoeling </w:t>
      </w:r>
      <w:r w:rsidR="00CC76C2">
        <w:t>is dat een begeleider van een persoon met een handicap taken kan geven zodat de persoon met een handicap die uit kan voeren. Er moet een goeie uitleg zijn bij elke taak en alles moet makkelijk en overzichtelijk zijn Het is uiteindelijk de bedoeling dat de persoon met een beperking zonder directe begeleiding zijn dagelijkse taken kan uitvoeren.</w:t>
      </w:r>
    </w:p>
    <w:p w14:paraId="2BB7F5DE" w14:textId="77777777" w:rsidR="00692762" w:rsidRDefault="00692762">
      <w:pPr>
        <w:ind w:left="705"/>
      </w:pPr>
    </w:p>
    <w:p w14:paraId="4B5FFF1E" w14:textId="77777777" w:rsidR="00692762" w:rsidRDefault="006B17C3">
      <w:pPr>
        <w:pStyle w:val="Kop1"/>
      </w:pPr>
      <w:r>
        <w:t xml:space="preserve">Applicatie </w:t>
      </w:r>
    </w:p>
    <w:p w14:paraId="3CCB07F4" w14:textId="77777777" w:rsidR="00692762" w:rsidRDefault="00692762"/>
    <w:p w14:paraId="53FCDE40" w14:textId="2B642F65" w:rsidR="00692762" w:rsidRDefault="00A33ACC">
      <w:pPr>
        <w:ind w:left="705"/>
        <w:jc w:val="both"/>
      </w:pPr>
      <w:r>
        <w:t>In de applicatie kan de begeleider een persoon aan maken (een profiel voor de persoon die hulp nodig heeft). Vervolgens kan je begeleider taken mee geven. Hierbij kan hij info toevoegen zoals: welke taak er gedaan moet worden, tijd, datum etc. De taak kan achteraf ook verwijderd of gewijzigd worden.</w:t>
      </w:r>
    </w:p>
    <w:p w14:paraId="26E72973" w14:textId="77777777" w:rsidR="00692762" w:rsidRDefault="00692762"/>
    <w:p w14:paraId="0D2DDF59" w14:textId="77777777" w:rsidR="00692762" w:rsidRDefault="006B17C3">
      <w:pPr>
        <w:pStyle w:val="Kop1"/>
      </w:pPr>
      <w:r>
        <w:t>Aanpak</w:t>
      </w:r>
    </w:p>
    <w:p w14:paraId="33DE0025" w14:textId="77777777" w:rsidR="00692762" w:rsidRDefault="006B17C3">
      <w:r>
        <w:tab/>
      </w:r>
    </w:p>
    <w:p w14:paraId="66B868BA" w14:textId="60AE0480" w:rsidR="00692762" w:rsidRDefault="00A33ACC">
      <w:pPr>
        <w:ind w:left="708"/>
      </w:pPr>
      <w:r>
        <w:t>Nadat ik samen met Joshua het dashboard gecodeerd heb ga ik er doorheen en kijken of alles werkt. Hierbij let ik ook goed of elke knop / link naar de goeie pagina linkt om het feit dat er aardig wat verschillende pagina’s zijn die erg op elkaar lijken.</w:t>
      </w:r>
    </w:p>
    <w:p w14:paraId="4B9686E1" w14:textId="77777777" w:rsidR="00692762" w:rsidRDefault="00692762">
      <w:pPr>
        <w:pStyle w:val="Kop1"/>
      </w:pPr>
    </w:p>
    <w:p w14:paraId="68C14160" w14:textId="77777777" w:rsidR="00692762" w:rsidRDefault="006B17C3">
      <w:pPr>
        <w:pStyle w:val="Kop1"/>
      </w:pPr>
      <w:r>
        <w:t>Conclusie</w:t>
      </w:r>
    </w:p>
    <w:p w14:paraId="58F5DF55" w14:textId="77777777" w:rsidR="00692762" w:rsidRDefault="00692762"/>
    <w:p w14:paraId="6B85A973" w14:textId="16C43111" w:rsidR="00692762" w:rsidRDefault="00A33ACC">
      <w:pPr>
        <w:ind w:left="705"/>
      </w:pPr>
      <w:r>
        <w:t>Alles werkt goed (voor zover een prototype zou moeten werken) en alle pagina’s linken goed. Ik kwam tijdens het testen geen fouten dingen tegen.</w:t>
      </w:r>
    </w:p>
    <w:sectPr w:rsidR="0069276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F45A7" w14:textId="77777777" w:rsidR="006B17C3" w:rsidRDefault="006B17C3">
      <w:pPr>
        <w:spacing w:after="0" w:line="240" w:lineRule="auto"/>
      </w:pPr>
      <w:r>
        <w:separator/>
      </w:r>
    </w:p>
  </w:endnote>
  <w:endnote w:type="continuationSeparator" w:id="0">
    <w:p w14:paraId="3EAB712D" w14:textId="77777777" w:rsidR="006B17C3" w:rsidRDefault="006B1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B00FF" w14:textId="77777777" w:rsidR="006B17C3" w:rsidRDefault="006B17C3">
      <w:pPr>
        <w:spacing w:after="0" w:line="240" w:lineRule="auto"/>
      </w:pPr>
      <w:r>
        <w:rPr>
          <w:color w:val="000000"/>
        </w:rPr>
        <w:separator/>
      </w:r>
    </w:p>
  </w:footnote>
  <w:footnote w:type="continuationSeparator" w:id="0">
    <w:p w14:paraId="0635F984" w14:textId="77777777" w:rsidR="006B17C3" w:rsidRDefault="006B17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92762"/>
    <w:rsid w:val="0000730F"/>
    <w:rsid w:val="00123360"/>
    <w:rsid w:val="00692762"/>
    <w:rsid w:val="006B17C3"/>
    <w:rsid w:val="00A33ACC"/>
    <w:rsid w:val="00CB17BE"/>
    <w:rsid w:val="00CC76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AA46"/>
  <w15:docId w15:val="{F7379118-C1D7-48F5-9110-8A9302C3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nl-NL"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paragraph" w:styleId="Lijstalinea">
    <w:name w:val="List Paragraph"/>
    <w:basedOn w:val="Standaard"/>
    <w:pPr>
      <w:spacing w:after="0" w:line="240" w:lineRule="auto"/>
      <w:ind w:left="720"/>
    </w:pPr>
    <w:rPr>
      <w:rFonts w:ascii="Times New Roman" w:eastAsia="Times New Roman" w:hAnsi="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1230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bosman</dc:creator>
  <dc:description/>
  <cp:lastModifiedBy>mick bosman</cp:lastModifiedBy>
  <cp:revision>3</cp:revision>
  <dcterms:created xsi:type="dcterms:W3CDTF">2021-03-16T13:53:00Z</dcterms:created>
  <dcterms:modified xsi:type="dcterms:W3CDTF">2021-03-16T13:56:00Z</dcterms:modified>
</cp:coreProperties>
</file>