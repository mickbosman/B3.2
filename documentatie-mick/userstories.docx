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30FAA" w14:textId="77777777" w:rsidR="00706192" w:rsidRDefault="001A5DBA">
      <w:pPr>
        <w:spacing w:after="0" w:line="240" w:lineRule="auto"/>
        <w:jc w:val="center"/>
        <w:rPr>
          <w:rFonts w:eastAsia="Times New Roman" w:cs="Calibri"/>
          <w:color w:val="000000"/>
          <w:sz w:val="40"/>
          <w:szCs w:val="40"/>
          <w:lang w:eastAsia="nl-NL"/>
        </w:rPr>
      </w:pPr>
      <w:proofErr w:type="spellStart"/>
      <w:r>
        <w:rPr>
          <w:rFonts w:eastAsia="Times New Roman" w:cs="Calibri"/>
          <w:color w:val="000000"/>
          <w:sz w:val="40"/>
          <w:szCs w:val="40"/>
          <w:lang w:eastAsia="nl-NL"/>
        </w:rPr>
        <w:t>Userstories</w:t>
      </w:r>
      <w:proofErr w:type="spellEnd"/>
      <w:r>
        <w:rPr>
          <w:rFonts w:eastAsia="Times New Roman" w:cs="Calibri"/>
          <w:color w:val="000000"/>
          <w:sz w:val="40"/>
          <w:szCs w:val="40"/>
          <w:lang w:eastAsia="nl-NL"/>
        </w:rPr>
        <w:t xml:space="preserve"> Robin assists Proeve van Bekwaamheid</w:t>
      </w:r>
    </w:p>
    <w:p w14:paraId="7B3CCE63" w14:textId="77777777" w:rsidR="00706192" w:rsidRDefault="00706192">
      <w:pPr>
        <w:spacing w:after="0" w:line="240" w:lineRule="auto"/>
        <w:jc w:val="center"/>
        <w:rPr>
          <w:rFonts w:eastAsia="Times New Roman" w:cs="Calibri"/>
          <w:color w:val="000000"/>
          <w:sz w:val="40"/>
          <w:szCs w:val="40"/>
          <w:lang w:eastAsia="nl-NL"/>
        </w:rPr>
      </w:pPr>
    </w:p>
    <w:tbl>
      <w:tblPr>
        <w:tblW w:w="102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4564"/>
        <w:gridCol w:w="4082"/>
      </w:tblGrid>
      <w:tr w:rsidR="00706192" w14:paraId="08BF7F12" w14:textId="77777777" w:rsidTr="00F61585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9FCD" w14:textId="77777777" w:rsidR="00706192" w:rsidRDefault="001A5DB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Als (rol)</w:t>
            </w:r>
          </w:p>
          <w:p w14:paraId="6CED74C7" w14:textId="77777777" w:rsidR="00706192" w:rsidRDefault="00706192">
            <w:pPr>
              <w:spacing w:after="0" w:line="240" w:lineRule="auto"/>
            </w:pP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F96A" w14:textId="77777777" w:rsidR="00706192" w:rsidRDefault="001A5DB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Wil ik (functionaliteit)</w:t>
            </w:r>
          </w:p>
          <w:p w14:paraId="365E52EA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BB24" w14:textId="77777777" w:rsidR="00706192" w:rsidRDefault="001A5DB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Zodat</w:t>
            </w:r>
          </w:p>
          <w:p w14:paraId="19DB2FA5" w14:textId="77777777" w:rsidR="00706192" w:rsidRDefault="00706192">
            <w:pPr>
              <w:spacing w:after="0" w:line="240" w:lineRule="auto"/>
            </w:pPr>
          </w:p>
        </w:tc>
      </w:tr>
      <w:tr w:rsidR="00706192" w14:paraId="24E80E6A" w14:textId="77777777" w:rsidTr="00F6158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A9CDF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Gebruiker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EDDB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Een home page hebben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1B20A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Ik kan zien wat deze app/ site doet en wat het voor mij kan betekenen</w:t>
            </w:r>
          </w:p>
        </w:tc>
      </w:tr>
      <w:tr w:rsidR="00706192" w14:paraId="388D7A20" w14:textId="77777777" w:rsidTr="00F61585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DB7BF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EFFE9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Een account kunnen </w:t>
            </w:r>
            <w:r>
              <w:rPr>
                <w:rFonts w:cs="Calibri"/>
                <w:color w:val="000000"/>
              </w:rPr>
              <w:t>aanmaken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C92A5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Ik daarna kan inloggen</w:t>
            </w:r>
          </w:p>
          <w:p w14:paraId="6682874D" w14:textId="77777777" w:rsidR="00706192" w:rsidRDefault="00706192">
            <w:pPr>
              <w:spacing w:after="0" w:line="240" w:lineRule="auto"/>
            </w:pPr>
          </w:p>
        </w:tc>
      </w:tr>
      <w:tr w:rsidR="00706192" w14:paraId="75427BA4" w14:textId="77777777" w:rsidTr="00F6158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FFB5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893AD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Kunnen inloggen</w:t>
            </w:r>
          </w:p>
          <w:p w14:paraId="76F63447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07F4D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Ik op de site kan komen met mijn account</w:t>
            </w:r>
          </w:p>
          <w:p w14:paraId="6B60A262" w14:textId="77777777" w:rsidR="00706192" w:rsidRDefault="00706192">
            <w:pPr>
              <w:spacing w:after="0" w:line="240" w:lineRule="auto"/>
            </w:pPr>
          </w:p>
        </w:tc>
      </w:tr>
      <w:tr w:rsidR="00706192" w14:paraId="04F83123" w14:textId="77777777" w:rsidTr="00F61585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2E1A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B6818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Een wachtwoord vergeten knop</w:t>
            </w:r>
          </w:p>
          <w:p w14:paraId="462559F4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8BB96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Ik een nieuw wachtwoord kan aanvragen als ik die ben vergeten</w:t>
            </w:r>
          </w:p>
          <w:p w14:paraId="5E412A14" w14:textId="77777777" w:rsidR="00706192" w:rsidRDefault="00706192">
            <w:pPr>
              <w:spacing w:after="0" w:line="240" w:lineRule="auto"/>
            </w:pPr>
          </w:p>
        </w:tc>
      </w:tr>
      <w:tr w:rsidR="00706192" w14:paraId="30EF4B4B" w14:textId="77777777" w:rsidTr="00F61585">
        <w:tblPrEx>
          <w:tblCellMar>
            <w:top w:w="0" w:type="dxa"/>
            <w:bottom w:w="0" w:type="dxa"/>
          </w:tblCellMar>
        </w:tblPrEx>
        <w:trPr>
          <w:trHeight w:val="8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1C675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5FED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Een taak voor mijn patiënt </w:t>
            </w:r>
            <w:r>
              <w:rPr>
                <w:rFonts w:cs="Calibri"/>
                <w:color w:val="000000"/>
              </w:rPr>
              <w:t>kunnen aan maken</w:t>
            </w:r>
          </w:p>
          <w:p w14:paraId="2917F6BE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1A33A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Mijn patiënt dat kan gaan uitvoeren</w:t>
            </w:r>
          </w:p>
          <w:p w14:paraId="17BFB77F" w14:textId="77777777" w:rsidR="00706192" w:rsidRDefault="00706192">
            <w:pPr>
              <w:spacing w:after="0" w:line="240" w:lineRule="auto"/>
            </w:pPr>
          </w:p>
        </w:tc>
      </w:tr>
      <w:tr w:rsidR="00706192" w14:paraId="7D7F1834" w14:textId="77777777" w:rsidTr="00F61585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85303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80F8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Een datum en tijd aan die taak kunnen geven</w:t>
            </w:r>
          </w:p>
          <w:p w14:paraId="1B316CA2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141B7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 taak op het juiste moment kan worden uitgevoerd</w:t>
            </w:r>
          </w:p>
          <w:p w14:paraId="60E2F287" w14:textId="77777777" w:rsidR="00706192" w:rsidRDefault="00706192">
            <w:pPr>
              <w:spacing w:after="0" w:line="240" w:lineRule="auto"/>
            </w:pPr>
          </w:p>
        </w:tc>
      </w:tr>
      <w:tr w:rsidR="00706192" w14:paraId="21214086" w14:textId="77777777" w:rsidTr="00F61585">
        <w:tblPrEx>
          <w:tblCellMar>
            <w:top w:w="0" w:type="dxa"/>
            <w:bottom w:w="0" w:type="dxa"/>
          </w:tblCellMar>
        </w:tblPrEx>
        <w:trPr>
          <w:trHeight w:val="6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8A11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D555D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Verschillende personen/ patiënt kunnen toevoegen</w:t>
            </w:r>
          </w:p>
          <w:p w14:paraId="07D0AA8E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ADED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Ik </w:t>
            </w:r>
            <w:proofErr w:type="spellStart"/>
            <w:r>
              <w:rPr>
                <w:rFonts w:cs="Calibri"/>
                <w:color w:val="000000"/>
              </w:rPr>
              <w:t>verschillene</w:t>
            </w:r>
            <w:proofErr w:type="spellEnd"/>
            <w:r>
              <w:rPr>
                <w:rFonts w:cs="Calibri"/>
                <w:color w:val="000000"/>
              </w:rPr>
              <w:t xml:space="preserve"> patiënt kan </w:t>
            </w:r>
            <w:r>
              <w:rPr>
                <w:rFonts w:cs="Calibri"/>
                <w:color w:val="000000"/>
              </w:rPr>
              <w:t>helpen via de site</w:t>
            </w:r>
          </w:p>
          <w:p w14:paraId="05BC3A9D" w14:textId="77777777" w:rsidR="00706192" w:rsidRDefault="00706192">
            <w:pPr>
              <w:spacing w:after="0" w:line="240" w:lineRule="auto"/>
            </w:pPr>
          </w:p>
        </w:tc>
      </w:tr>
      <w:tr w:rsidR="00706192" w14:paraId="2D54D854" w14:textId="77777777" w:rsidTr="00F61585">
        <w:tblPrEx>
          <w:tblCellMar>
            <w:top w:w="0" w:type="dxa"/>
            <w:bottom w:w="0" w:type="dxa"/>
          </w:tblCellMar>
        </w:tblPrEx>
        <w:trPr>
          <w:trHeight w:val="8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523F5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83A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Een aangemaakte activiteit aan en uit kunnen zetten</w:t>
            </w:r>
          </w:p>
          <w:p w14:paraId="23E0F1B8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5DF9D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Kan beslissen of de patiënt dit vandaag moet doen of niet</w:t>
            </w:r>
          </w:p>
          <w:p w14:paraId="01802D41" w14:textId="77777777" w:rsidR="00706192" w:rsidRDefault="00706192">
            <w:pPr>
              <w:spacing w:after="0" w:line="240" w:lineRule="auto"/>
            </w:pPr>
          </w:p>
        </w:tc>
      </w:tr>
      <w:tr w:rsidR="00706192" w14:paraId="221834F2" w14:textId="77777777" w:rsidTr="00F61585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BCD75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5D6AA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Een taak een tijd (</w:t>
            </w:r>
            <w:proofErr w:type="spellStart"/>
            <w:r>
              <w:rPr>
                <w:rFonts w:cs="Calibri"/>
                <w:color w:val="000000"/>
              </w:rPr>
              <w:t>duration</w:t>
            </w:r>
            <w:proofErr w:type="spellEnd"/>
            <w:r>
              <w:rPr>
                <w:rFonts w:cs="Calibri"/>
                <w:color w:val="000000"/>
              </w:rPr>
              <w:t>) kunnen geven</w:t>
            </w:r>
          </w:p>
          <w:p w14:paraId="1008E8BA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4E2CD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Mijn patiënt weet hoelang het duurt</w:t>
            </w:r>
          </w:p>
          <w:p w14:paraId="420DAFA5" w14:textId="77777777" w:rsidR="00706192" w:rsidRDefault="00706192">
            <w:pPr>
              <w:spacing w:after="0" w:line="240" w:lineRule="auto"/>
            </w:pPr>
          </w:p>
        </w:tc>
      </w:tr>
      <w:tr w:rsidR="00706192" w14:paraId="03EB2EF9" w14:textId="77777777" w:rsidTr="00F6158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3DFE3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D53E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Een </w:t>
            </w:r>
            <w:r>
              <w:rPr>
                <w:rFonts w:cs="Calibri"/>
                <w:color w:val="000000"/>
              </w:rPr>
              <w:t>timer kunnen aanzetten</w:t>
            </w:r>
          </w:p>
          <w:p w14:paraId="252173D5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70B9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Mijn patiënt weet dat hij een taak moet doen</w:t>
            </w:r>
          </w:p>
          <w:p w14:paraId="41A2217A" w14:textId="77777777" w:rsidR="00706192" w:rsidRDefault="00706192">
            <w:pPr>
              <w:spacing w:after="0" w:line="240" w:lineRule="auto"/>
            </w:pPr>
          </w:p>
        </w:tc>
      </w:tr>
      <w:tr w:rsidR="00706192" w14:paraId="3503C11B" w14:textId="77777777" w:rsidTr="00F61585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5BE47" w14:textId="77777777" w:rsidR="00706192" w:rsidRDefault="001A5DBA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18FFE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 timer met geluid af kunnen laten gaan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FA2F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Mijn patiënt het kan horen op zijn telefoon</w:t>
            </w:r>
          </w:p>
        </w:tc>
      </w:tr>
      <w:tr w:rsidR="00706192" w14:paraId="0F64FD6B" w14:textId="77777777" w:rsidTr="00F61585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3EF2A" w14:textId="77777777" w:rsidR="00706192" w:rsidRDefault="001A5DBA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0D9A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De taak op </w:t>
            </w:r>
            <w:proofErr w:type="spellStart"/>
            <w:r>
              <w:rPr>
                <w:rFonts w:cs="Calibri"/>
                <w:color w:val="000000"/>
              </w:rPr>
              <w:t>repeat</w:t>
            </w:r>
            <w:proofErr w:type="spellEnd"/>
            <w:r>
              <w:rPr>
                <w:rFonts w:cs="Calibri"/>
                <w:color w:val="000000"/>
              </w:rPr>
              <w:t xml:space="preserve"> kunnen zetten</w:t>
            </w:r>
          </w:p>
          <w:p w14:paraId="2FD5A3CA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43DE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Deze bijvoorbeeld elke dag of week </w:t>
            </w:r>
            <w:r>
              <w:rPr>
                <w:rFonts w:cs="Calibri"/>
                <w:color w:val="000000"/>
              </w:rPr>
              <w:t>opnieuw komt</w:t>
            </w:r>
          </w:p>
          <w:p w14:paraId="42AD5A10" w14:textId="77777777" w:rsidR="00706192" w:rsidRDefault="00706192">
            <w:pPr>
              <w:spacing w:after="0" w:line="240" w:lineRule="auto"/>
            </w:pPr>
          </w:p>
        </w:tc>
      </w:tr>
      <w:tr w:rsidR="00706192" w14:paraId="4C8329CE" w14:textId="77777777" w:rsidTr="00F61585">
        <w:tblPrEx>
          <w:tblCellMar>
            <w:top w:w="0" w:type="dxa"/>
            <w:bottom w:w="0" w:type="dxa"/>
          </w:tblCellMar>
        </w:tblPrEx>
        <w:trPr>
          <w:trHeight w:val="8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AB109" w14:textId="77777777" w:rsidR="00706192" w:rsidRDefault="001A5DBA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684D5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Kan ik het profiel van een patiënt een kleur geven</w:t>
            </w:r>
          </w:p>
          <w:p w14:paraId="06629BB3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BDDF9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 patiënt kan onderverdelen in groepen</w:t>
            </w:r>
          </w:p>
          <w:p w14:paraId="4C7F58EC" w14:textId="77777777" w:rsidR="00706192" w:rsidRDefault="00706192">
            <w:pPr>
              <w:spacing w:after="0" w:line="240" w:lineRule="auto"/>
            </w:pPr>
          </w:p>
        </w:tc>
      </w:tr>
      <w:tr w:rsidR="00706192" w14:paraId="7FB49B77" w14:textId="77777777" w:rsidTr="00F61585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79608" w14:textId="77777777" w:rsidR="00706192" w:rsidRDefault="001A5DBA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Verzorger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394B5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Een </w:t>
            </w:r>
            <w:proofErr w:type="spellStart"/>
            <w:r>
              <w:rPr>
                <w:rFonts w:cs="Calibri"/>
                <w:color w:val="000000"/>
              </w:rPr>
              <w:t>overzich</w:t>
            </w:r>
            <w:proofErr w:type="spellEnd"/>
            <w:r>
              <w:rPr>
                <w:rFonts w:cs="Calibri"/>
                <w:color w:val="000000"/>
              </w:rPr>
              <w:t xml:space="preserve"> van een kalender hebben</w:t>
            </w:r>
          </w:p>
          <w:p w14:paraId="6E1CE1DB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835F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Makkelijk en overzichtelijk de taken van mijn patiënt kan bekijken</w:t>
            </w:r>
          </w:p>
          <w:p w14:paraId="6BE9B43E" w14:textId="77777777" w:rsidR="00706192" w:rsidRDefault="00706192">
            <w:pPr>
              <w:spacing w:after="0" w:line="240" w:lineRule="auto"/>
            </w:pPr>
          </w:p>
        </w:tc>
      </w:tr>
      <w:tr w:rsidR="00706192" w14:paraId="06CA9F04" w14:textId="77777777" w:rsidTr="00F61585">
        <w:tblPrEx>
          <w:tblCellMar>
            <w:top w:w="0" w:type="dxa"/>
            <w:bottom w:w="0" w:type="dxa"/>
          </w:tblCellMar>
        </w:tblPrEx>
        <w:trPr>
          <w:trHeight w:val="112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28A1" w14:textId="77777777" w:rsidR="00706192" w:rsidRDefault="001A5DBA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Patiënt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C80D4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Een </w:t>
            </w:r>
            <w:r>
              <w:rPr>
                <w:rFonts w:cs="Calibri"/>
                <w:color w:val="000000"/>
              </w:rPr>
              <w:t>makkelijk/ simpel overzicht hebben van mijn taken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24C6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Ik makkelijk kan zien wat ik deze dag moet doen</w:t>
            </w:r>
          </w:p>
        </w:tc>
      </w:tr>
      <w:tr w:rsidR="00706192" w14:paraId="561E7B13" w14:textId="77777777" w:rsidTr="00F61585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2330" w14:textId="77777777" w:rsidR="00706192" w:rsidRDefault="001A5DBA">
            <w:pPr>
              <w:spacing w:after="0" w:line="240" w:lineRule="auto"/>
            </w:pPr>
            <w:r>
              <w:rPr>
                <w:rFonts w:cs="Calibri"/>
                <w:color w:val="000000"/>
              </w:rPr>
              <w:lastRenderedPageBreak/>
              <w:t>Patiënt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9ADE5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Een geluid/ melding krijgen als ik taak moet doen</w:t>
            </w:r>
          </w:p>
          <w:p w14:paraId="208112A5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FF83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Ik weet dat ik een taak moet uitvoeren</w:t>
            </w:r>
          </w:p>
          <w:p w14:paraId="44BB0793" w14:textId="77777777" w:rsidR="00706192" w:rsidRDefault="00706192">
            <w:pPr>
              <w:spacing w:after="0" w:line="240" w:lineRule="auto"/>
            </w:pPr>
          </w:p>
        </w:tc>
      </w:tr>
      <w:tr w:rsidR="00706192" w14:paraId="230378C1" w14:textId="77777777" w:rsidTr="00F6158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7E96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Patiënt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35E8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Een uitleg filmpje bij elke taak</w:t>
            </w:r>
          </w:p>
          <w:p w14:paraId="7575D0F5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260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Ik weet wat </w:t>
            </w:r>
            <w:r>
              <w:rPr>
                <w:rFonts w:cs="Calibri"/>
                <w:color w:val="000000"/>
              </w:rPr>
              <w:t>ik bij die taak moet doen</w:t>
            </w:r>
          </w:p>
          <w:p w14:paraId="3E3F71F4" w14:textId="77777777" w:rsidR="00706192" w:rsidRDefault="00706192">
            <w:pPr>
              <w:spacing w:after="0" w:line="240" w:lineRule="auto"/>
            </w:pPr>
          </w:p>
        </w:tc>
      </w:tr>
      <w:tr w:rsidR="00706192" w14:paraId="2B8565E2" w14:textId="77777777" w:rsidTr="00F61585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5928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Patiënt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3397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Wil ik de datum en tijd zien van elke taak</w:t>
            </w:r>
          </w:p>
          <w:p w14:paraId="3108FC73" w14:textId="77777777" w:rsidR="00706192" w:rsidRDefault="00706192">
            <w:pPr>
              <w:spacing w:after="0" w:line="240" w:lineRule="auto"/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A464" w14:textId="77777777" w:rsidR="00706192" w:rsidRDefault="001A5DB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Ik weet </w:t>
            </w:r>
            <w:proofErr w:type="spellStart"/>
            <w:r>
              <w:rPr>
                <w:rFonts w:cs="Calibri"/>
                <w:color w:val="000000"/>
              </w:rPr>
              <w:t>waarneer</w:t>
            </w:r>
            <w:proofErr w:type="spellEnd"/>
            <w:r>
              <w:rPr>
                <w:rFonts w:cs="Calibri"/>
                <w:color w:val="000000"/>
              </w:rPr>
              <w:t xml:space="preserve"> ik de taak moet uitvoeren</w:t>
            </w:r>
          </w:p>
          <w:p w14:paraId="12B4574A" w14:textId="77777777" w:rsidR="00706192" w:rsidRDefault="00706192">
            <w:pPr>
              <w:spacing w:after="0" w:line="240" w:lineRule="auto"/>
            </w:pPr>
          </w:p>
        </w:tc>
      </w:tr>
    </w:tbl>
    <w:p w14:paraId="37A26B30" w14:textId="77777777" w:rsidR="00706192" w:rsidRDefault="00706192"/>
    <w:p w14:paraId="6CF6F357" w14:textId="77777777" w:rsidR="00706192" w:rsidRDefault="00706192"/>
    <w:p w14:paraId="58E247D1" w14:textId="77777777" w:rsidR="00706192" w:rsidRDefault="00706192"/>
    <w:sectPr w:rsidR="0070619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F9A43" w14:textId="77777777" w:rsidR="001A5DBA" w:rsidRDefault="001A5DBA">
      <w:pPr>
        <w:spacing w:after="0" w:line="240" w:lineRule="auto"/>
      </w:pPr>
      <w:r>
        <w:separator/>
      </w:r>
    </w:p>
  </w:endnote>
  <w:endnote w:type="continuationSeparator" w:id="0">
    <w:p w14:paraId="450C3C67" w14:textId="77777777" w:rsidR="001A5DBA" w:rsidRDefault="001A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05291" w14:textId="77777777" w:rsidR="001A5DBA" w:rsidRDefault="001A5DB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08FBBF" w14:textId="77777777" w:rsidR="001A5DBA" w:rsidRDefault="001A5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6192"/>
    <w:rsid w:val="001A5DBA"/>
    <w:rsid w:val="00706192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F4CC"/>
  <w15:docId w15:val="{2477D453-F743-48DF-AEEB-6BE8303F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bosman</dc:creator>
  <dc:description/>
  <cp:lastModifiedBy>mick bosman</cp:lastModifiedBy>
  <cp:revision>2</cp:revision>
  <dcterms:created xsi:type="dcterms:W3CDTF">2021-03-01T13:31:00Z</dcterms:created>
  <dcterms:modified xsi:type="dcterms:W3CDTF">2021-03-01T13:31:00Z</dcterms:modified>
</cp:coreProperties>
</file>